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4F02" w14:textId="77777777" w:rsidR="00383FD2" w:rsidRDefault="00383FD2" w:rsidP="00383FD2">
      <w:pPr>
        <w:pStyle w:val="paragraph"/>
        <w:spacing w:line="480" w:lineRule="auto"/>
        <w:jc w:val="center"/>
        <w:textAlignment w:val="baseline"/>
        <w:rPr>
          <w:rStyle w:val="normaltextrun"/>
        </w:rPr>
      </w:pPr>
    </w:p>
    <w:p w14:paraId="45BB6EDB" w14:textId="77777777" w:rsidR="00383FD2" w:rsidRDefault="00383FD2" w:rsidP="00383FD2">
      <w:pPr>
        <w:pStyle w:val="paragraph"/>
        <w:spacing w:line="480" w:lineRule="auto"/>
        <w:jc w:val="center"/>
        <w:textAlignment w:val="baseline"/>
        <w:rPr>
          <w:rStyle w:val="normaltextrun"/>
        </w:rPr>
      </w:pPr>
    </w:p>
    <w:p w14:paraId="724F906D" w14:textId="77777777" w:rsidR="00383FD2" w:rsidRDefault="00383FD2" w:rsidP="00383FD2">
      <w:pPr>
        <w:pStyle w:val="paragraph"/>
        <w:spacing w:line="480" w:lineRule="auto"/>
        <w:jc w:val="center"/>
        <w:textAlignment w:val="baseline"/>
        <w:rPr>
          <w:rStyle w:val="normaltextrun"/>
        </w:rPr>
      </w:pPr>
    </w:p>
    <w:p w14:paraId="245D7BB7" w14:textId="77777777" w:rsidR="00383FD2" w:rsidRDefault="00383FD2" w:rsidP="00383FD2">
      <w:pPr>
        <w:pStyle w:val="paragraph"/>
        <w:spacing w:line="480" w:lineRule="auto"/>
        <w:jc w:val="center"/>
        <w:textAlignment w:val="baseline"/>
        <w:rPr>
          <w:rStyle w:val="normaltextrun"/>
        </w:rPr>
      </w:pPr>
    </w:p>
    <w:p w14:paraId="473994A5" w14:textId="77777777" w:rsidR="00383FD2" w:rsidRDefault="00383FD2" w:rsidP="00383FD2">
      <w:pPr>
        <w:pStyle w:val="paragraph"/>
        <w:spacing w:line="480" w:lineRule="auto"/>
        <w:jc w:val="center"/>
        <w:textAlignment w:val="baseline"/>
        <w:rPr>
          <w:rStyle w:val="normaltextrun"/>
        </w:rPr>
      </w:pPr>
    </w:p>
    <w:p w14:paraId="48F1D60F" w14:textId="42989316" w:rsidR="00383FD2" w:rsidRDefault="00383FD2" w:rsidP="00383FD2">
      <w:pPr>
        <w:pStyle w:val="paragraph"/>
        <w:spacing w:line="480" w:lineRule="auto"/>
        <w:jc w:val="center"/>
        <w:textAlignment w:val="baseline"/>
      </w:pPr>
      <w:r>
        <w:rPr>
          <w:rStyle w:val="normaltextrun"/>
        </w:rPr>
        <w:t>Operating Systems Concepts</w:t>
      </w:r>
    </w:p>
    <w:p w14:paraId="00ADE4C8" w14:textId="159CC0DF" w:rsidR="00383FD2" w:rsidRDefault="00383FD2" w:rsidP="00383FD2">
      <w:pPr>
        <w:pStyle w:val="paragraph"/>
        <w:spacing w:line="480" w:lineRule="auto"/>
        <w:jc w:val="center"/>
        <w:textAlignment w:val="baseline"/>
      </w:pPr>
      <w:bookmarkStart w:id="0" w:name="_Hlk148983920"/>
      <w:r>
        <w:rPr>
          <w:rStyle w:val="normaltextrun"/>
          <w:color w:val="000000"/>
        </w:rPr>
        <w:t>Assignment 1 – Design Programming Project</w:t>
      </w:r>
      <w:r>
        <w:rPr>
          <w:rStyle w:val="eop"/>
          <w:color w:val="000000"/>
        </w:rPr>
        <w:t> </w:t>
      </w:r>
      <w:proofErr w:type="spellStart"/>
      <w:r w:rsidR="00780F3C">
        <w:rPr>
          <w:rStyle w:val="eop"/>
          <w:color w:val="000000"/>
        </w:rPr>
        <w:t>SharkOS</w:t>
      </w:r>
      <w:proofErr w:type="spellEnd"/>
    </w:p>
    <w:bookmarkEnd w:id="0"/>
    <w:p w14:paraId="2A2E6C47" w14:textId="77777777" w:rsidR="00383FD2" w:rsidRDefault="00383FD2" w:rsidP="00383FD2">
      <w:pPr>
        <w:pStyle w:val="paragraph"/>
        <w:spacing w:line="480" w:lineRule="auto"/>
        <w:jc w:val="center"/>
        <w:textAlignment w:val="baseline"/>
      </w:pPr>
      <w:r>
        <w:rPr>
          <w:rStyle w:val="normaltextrun"/>
          <w:color w:val="000000"/>
        </w:rPr>
        <w:t>CSIS 3810</w:t>
      </w:r>
      <w:r>
        <w:rPr>
          <w:rStyle w:val="eop"/>
          <w:color w:val="000000"/>
        </w:rPr>
        <w:t> </w:t>
      </w:r>
    </w:p>
    <w:p w14:paraId="51FCAC4C" w14:textId="07955677" w:rsidR="00383FD2" w:rsidRDefault="00383FD2" w:rsidP="00383FD2">
      <w:pPr>
        <w:pStyle w:val="paragraph"/>
        <w:spacing w:line="480" w:lineRule="auto"/>
        <w:jc w:val="center"/>
        <w:textAlignment w:val="baseline"/>
      </w:pPr>
      <w:r>
        <w:rPr>
          <w:rStyle w:val="normaltextrun"/>
          <w:color w:val="000000"/>
        </w:rPr>
        <w:t>Samuel Torres</w:t>
      </w:r>
    </w:p>
    <w:p w14:paraId="656AB00B" w14:textId="314B68D8" w:rsidR="00383FD2" w:rsidRDefault="00383FD2" w:rsidP="00383FD2">
      <w:pPr>
        <w:pStyle w:val="paragraph"/>
        <w:spacing w:line="480" w:lineRule="auto"/>
        <w:jc w:val="center"/>
        <w:textAlignment w:val="baseline"/>
      </w:pPr>
      <w:r>
        <w:rPr>
          <w:rStyle w:val="normaltextrun"/>
          <w:color w:val="000000"/>
        </w:rPr>
        <w:t>10/23/2023</w:t>
      </w:r>
      <w:r>
        <w:rPr>
          <w:rStyle w:val="eop"/>
          <w:color w:val="000000"/>
        </w:rPr>
        <w:t> </w:t>
      </w:r>
    </w:p>
    <w:p w14:paraId="43352AAC" w14:textId="0C6124DB" w:rsidR="00E81978" w:rsidRPr="00F22CED" w:rsidRDefault="00383FD2">
      <w:pPr>
        <w:pStyle w:val="SectionTitle"/>
        <w:rPr>
          <w:b/>
          <w:bCs/>
        </w:rPr>
      </w:pPr>
      <w:r w:rsidRPr="00F22CED">
        <w:rPr>
          <w:b/>
          <w:bCs/>
        </w:rPr>
        <w:lastRenderedPageBreak/>
        <w:t>Introduction</w:t>
      </w:r>
    </w:p>
    <w:p w14:paraId="0C0F1971" w14:textId="4DF19FF6" w:rsidR="00E81978" w:rsidRDefault="00383FD2" w:rsidP="00383FD2">
      <w:r>
        <w:t xml:space="preserve">The </w:t>
      </w:r>
      <w:proofErr w:type="spellStart"/>
      <w:r w:rsidRPr="00383FD2">
        <w:t>SharkOS</w:t>
      </w:r>
      <w:proofErr w:type="spellEnd"/>
      <w:r w:rsidRPr="00383FD2">
        <w:t xml:space="preserve"> project is a powerful operating system simulator that mirrors real-world OS intricacies. It seamlessly integrates single-tasking and multitasking capabilities through a robust Process Control Block (PCB) system. This OS employs a round-robin algorithm, ensuring efficient multitasking while handling </w:t>
      </w:r>
      <w:proofErr w:type="gramStart"/>
      <w:r w:rsidRPr="00383FD2">
        <w:t>interrupts</w:t>
      </w:r>
      <w:proofErr w:type="gramEnd"/>
      <w:r w:rsidRPr="00383FD2">
        <w:t xml:space="preserve"> seamlessly. Programs' instructions are read and placed in the Request Queue, where processes are executed within allocated CPU time or managed effectively. The system intelligently saves process states, enabling seamless resumption from the last execution point. </w:t>
      </w:r>
      <w:proofErr w:type="spellStart"/>
      <w:r w:rsidRPr="00383FD2">
        <w:t>SharkOS</w:t>
      </w:r>
      <w:proofErr w:type="spellEnd"/>
      <w:r w:rsidRPr="00383FD2">
        <w:t xml:space="preserve"> provides a concise yet immersive glimpse into operating system functionality.</w:t>
      </w:r>
    </w:p>
    <w:p w14:paraId="201A1978" w14:textId="77777777" w:rsidR="00383FD2" w:rsidRPr="00383FD2" w:rsidRDefault="00383FD2" w:rsidP="00383FD2">
      <w:pPr>
        <w:rPr>
          <w:b/>
          <w:bCs/>
        </w:rPr>
      </w:pPr>
    </w:p>
    <w:p w14:paraId="244FC3C6" w14:textId="77777777" w:rsidR="00383FD2" w:rsidRPr="00383FD2" w:rsidRDefault="00383FD2" w:rsidP="00383FD2">
      <w:pPr>
        <w:rPr>
          <w:b/>
          <w:bCs/>
        </w:rPr>
      </w:pPr>
      <w:r w:rsidRPr="00383FD2">
        <w:rPr>
          <w:b/>
          <w:bCs/>
        </w:rPr>
        <w:t>Project Overview:</w:t>
      </w:r>
    </w:p>
    <w:p w14:paraId="231638BB" w14:textId="77777777" w:rsidR="00383FD2" w:rsidRDefault="00383FD2" w:rsidP="00383FD2"/>
    <w:p w14:paraId="268B2172" w14:textId="77777777" w:rsidR="00383FD2" w:rsidRDefault="00383FD2" w:rsidP="00383FD2">
      <w:r>
        <w:t xml:space="preserve">The </w:t>
      </w:r>
      <w:proofErr w:type="spellStart"/>
      <w:r>
        <w:t>SharkOS</w:t>
      </w:r>
      <w:proofErr w:type="spellEnd"/>
      <w:r>
        <w:t xml:space="preserve"> project encompasses six essential files, serving as the backbone for simulating a multitasking operating system. Here's an overview of the key components:</w:t>
      </w:r>
    </w:p>
    <w:p w14:paraId="428EDF24" w14:textId="77777777" w:rsidR="00383FD2" w:rsidRDefault="00383FD2" w:rsidP="00383FD2"/>
    <w:p w14:paraId="7E1341EA" w14:textId="77777777" w:rsidR="00383FD2" w:rsidRPr="00383FD2" w:rsidRDefault="00383FD2" w:rsidP="00383FD2">
      <w:pPr>
        <w:ind w:firstLine="0"/>
        <w:rPr>
          <w:b/>
          <w:bCs/>
        </w:rPr>
      </w:pPr>
      <w:r w:rsidRPr="00383FD2">
        <w:rPr>
          <w:b/>
          <w:bCs/>
        </w:rPr>
        <w:t xml:space="preserve">1. </w:t>
      </w:r>
      <w:proofErr w:type="spellStart"/>
      <w:r w:rsidRPr="00383FD2">
        <w:rPr>
          <w:b/>
          <w:bCs/>
        </w:rPr>
        <w:t>SharkMachine</w:t>
      </w:r>
      <w:proofErr w:type="spellEnd"/>
      <w:r w:rsidRPr="00383FD2">
        <w:rPr>
          <w:b/>
          <w:bCs/>
        </w:rPr>
        <w:t xml:space="preserve"> Class:</w:t>
      </w:r>
    </w:p>
    <w:p w14:paraId="4FF2CD89" w14:textId="77777777" w:rsidR="00383FD2" w:rsidRDefault="00383FD2" w:rsidP="00383FD2">
      <w:pPr>
        <w:pStyle w:val="ListParagraph"/>
        <w:numPr>
          <w:ilvl w:val="0"/>
          <w:numId w:val="16"/>
        </w:numPr>
      </w:pPr>
      <w:r>
        <w:t>Acts as the interface between the user and the OS, simulating the machine's startup.</w:t>
      </w:r>
    </w:p>
    <w:p w14:paraId="30C3DCEF" w14:textId="77777777" w:rsidR="00383FD2" w:rsidRDefault="00383FD2" w:rsidP="00383FD2">
      <w:pPr>
        <w:pStyle w:val="ListParagraph"/>
        <w:numPr>
          <w:ilvl w:val="0"/>
          <w:numId w:val="16"/>
        </w:numPr>
      </w:pPr>
      <w:r>
        <w:t xml:space="preserve">Users can initiate the project by running java </w:t>
      </w:r>
      <w:proofErr w:type="spellStart"/>
      <w:r>
        <w:t>SharkMachine</w:t>
      </w:r>
      <w:proofErr w:type="spellEnd"/>
      <w:r>
        <w:t xml:space="preserve"> in the command line.</w:t>
      </w:r>
    </w:p>
    <w:p w14:paraId="64FF8055" w14:textId="77777777" w:rsidR="00383FD2" w:rsidRPr="00383FD2" w:rsidRDefault="00383FD2" w:rsidP="00383FD2">
      <w:pPr>
        <w:ind w:firstLine="0"/>
        <w:rPr>
          <w:b/>
          <w:bCs/>
        </w:rPr>
      </w:pPr>
      <w:r w:rsidRPr="00383FD2">
        <w:rPr>
          <w:b/>
          <w:bCs/>
        </w:rPr>
        <w:t>2. PCB Class:</w:t>
      </w:r>
    </w:p>
    <w:p w14:paraId="319C16EF" w14:textId="77777777" w:rsidR="00383FD2" w:rsidRDefault="00383FD2" w:rsidP="00383FD2">
      <w:pPr>
        <w:pStyle w:val="ListParagraph"/>
        <w:numPr>
          <w:ilvl w:val="0"/>
          <w:numId w:val="17"/>
        </w:numPr>
      </w:pPr>
      <w:r>
        <w:t>Represents the Process Control Block, storing crucial process information.</w:t>
      </w:r>
    </w:p>
    <w:p w14:paraId="4C28A07F" w14:textId="77777777" w:rsidR="00383FD2" w:rsidRDefault="00383FD2" w:rsidP="00383FD2">
      <w:pPr>
        <w:pStyle w:val="ListParagraph"/>
        <w:numPr>
          <w:ilvl w:val="0"/>
          <w:numId w:val="17"/>
        </w:numPr>
      </w:pPr>
      <w:r>
        <w:t>Properties include id, registers (holding instructions and addresses), CPU time, process state, and other vital data.</w:t>
      </w:r>
    </w:p>
    <w:p w14:paraId="5B216644" w14:textId="619D01E2" w:rsidR="00383FD2" w:rsidRPr="00383FD2" w:rsidRDefault="00383FD2" w:rsidP="00383FD2">
      <w:pPr>
        <w:ind w:firstLine="0"/>
        <w:rPr>
          <w:b/>
          <w:bCs/>
        </w:rPr>
      </w:pPr>
      <w:r w:rsidRPr="00383FD2">
        <w:rPr>
          <w:b/>
          <w:bCs/>
        </w:rPr>
        <w:t xml:space="preserve">3. </w:t>
      </w:r>
      <w:proofErr w:type="spellStart"/>
      <w:r w:rsidRPr="00383FD2">
        <w:rPr>
          <w:b/>
          <w:bCs/>
        </w:rPr>
        <w:t>RequestQueue</w:t>
      </w:r>
      <w:proofErr w:type="spellEnd"/>
      <w:r w:rsidRPr="00383FD2">
        <w:rPr>
          <w:b/>
          <w:bCs/>
        </w:rPr>
        <w:t xml:space="preserve"> Class:</w:t>
      </w:r>
    </w:p>
    <w:p w14:paraId="2B5D30D2" w14:textId="77777777" w:rsidR="00383FD2" w:rsidRDefault="00383FD2" w:rsidP="00383FD2">
      <w:pPr>
        <w:pStyle w:val="ListParagraph"/>
        <w:numPr>
          <w:ilvl w:val="0"/>
          <w:numId w:val="18"/>
        </w:numPr>
      </w:pPr>
      <w:r>
        <w:lastRenderedPageBreak/>
        <w:t>Manages the PCB objects, enqueuing processes in the order of their arrival and dequeuing processes if necessary.</w:t>
      </w:r>
    </w:p>
    <w:p w14:paraId="3126B445" w14:textId="77777777" w:rsidR="00383FD2" w:rsidRDefault="00383FD2" w:rsidP="00383FD2">
      <w:pPr>
        <w:pStyle w:val="ListParagraph"/>
        <w:numPr>
          <w:ilvl w:val="0"/>
          <w:numId w:val="18"/>
        </w:numPr>
      </w:pPr>
      <w:r>
        <w:t xml:space="preserve">Handles the logic for efficient process management, ensuring processes </w:t>
      </w:r>
      <w:proofErr w:type="gramStart"/>
      <w:r>
        <w:t>execute</w:t>
      </w:r>
      <w:proofErr w:type="gramEnd"/>
      <w:r>
        <w:t xml:space="preserve"> within the allocated time.</w:t>
      </w:r>
    </w:p>
    <w:p w14:paraId="5551D003" w14:textId="4AC0CD9E" w:rsidR="00383FD2" w:rsidRPr="00383FD2" w:rsidRDefault="00383FD2" w:rsidP="00383FD2">
      <w:pPr>
        <w:ind w:firstLine="0"/>
        <w:rPr>
          <w:b/>
          <w:bCs/>
        </w:rPr>
      </w:pPr>
      <w:r w:rsidRPr="00383FD2">
        <w:rPr>
          <w:b/>
          <w:bCs/>
        </w:rPr>
        <w:t>4. Scheduler Class:</w:t>
      </w:r>
    </w:p>
    <w:p w14:paraId="3EA5D8BC" w14:textId="77777777" w:rsidR="00383FD2" w:rsidRDefault="00383FD2" w:rsidP="00383FD2">
      <w:pPr>
        <w:pStyle w:val="ListParagraph"/>
        <w:numPr>
          <w:ilvl w:val="0"/>
          <w:numId w:val="20"/>
        </w:numPr>
      </w:pPr>
      <w:r>
        <w:t xml:space="preserve">Determines arrival times and quantum </w:t>
      </w:r>
      <w:proofErr w:type="gramStart"/>
      <w:r>
        <w:t>time</w:t>
      </w:r>
      <w:proofErr w:type="gramEnd"/>
      <w:r>
        <w:t xml:space="preserve"> (QT or TQ) for processes.</w:t>
      </w:r>
    </w:p>
    <w:p w14:paraId="7B786F5F" w14:textId="77777777" w:rsidR="00383FD2" w:rsidRDefault="00383FD2" w:rsidP="00383FD2">
      <w:pPr>
        <w:pStyle w:val="ListParagraph"/>
        <w:numPr>
          <w:ilvl w:val="0"/>
          <w:numId w:val="20"/>
        </w:numPr>
      </w:pPr>
      <w:r>
        <w:t>Utilizes a round-robin algorithm, making decisions based on processes' execution times and arrivals.</w:t>
      </w:r>
    </w:p>
    <w:p w14:paraId="56558FDD" w14:textId="77777777" w:rsidR="00383FD2" w:rsidRDefault="00383FD2" w:rsidP="00383FD2">
      <w:pPr>
        <w:pStyle w:val="ListParagraph"/>
        <w:numPr>
          <w:ilvl w:val="0"/>
          <w:numId w:val="20"/>
        </w:numPr>
      </w:pPr>
      <w:r>
        <w:t>Simulates multitasking by swiftly switching between process contexts and making necessary decisions.</w:t>
      </w:r>
    </w:p>
    <w:p w14:paraId="73353235" w14:textId="039E1344" w:rsidR="00383FD2" w:rsidRPr="00383FD2" w:rsidRDefault="00383FD2" w:rsidP="00383FD2">
      <w:pPr>
        <w:ind w:firstLine="0"/>
        <w:rPr>
          <w:b/>
          <w:bCs/>
        </w:rPr>
      </w:pPr>
      <w:r w:rsidRPr="00383FD2">
        <w:rPr>
          <w:b/>
          <w:bCs/>
        </w:rPr>
        <w:t xml:space="preserve">5. </w:t>
      </w:r>
      <w:proofErr w:type="spellStart"/>
      <w:r w:rsidRPr="00383FD2">
        <w:rPr>
          <w:b/>
          <w:bCs/>
        </w:rPr>
        <w:t>FileHandler</w:t>
      </w:r>
      <w:proofErr w:type="spellEnd"/>
      <w:r w:rsidRPr="00383FD2">
        <w:rPr>
          <w:b/>
          <w:bCs/>
        </w:rPr>
        <w:t xml:space="preserve"> Class:</w:t>
      </w:r>
    </w:p>
    <w:p w14:paraId="5AD40C78" w14:textId="77777777" w:rsidR="00383FD2" w:rsidRDefault="00383FD2" w:rsidP="00383FD2">
      <w:pPr>
        <w:pStyle w:val="ListParagraph"/>
        <w:numPr>
          <w:ilvl w:val="0"/>
          <w:numId w:val="21"/>
        </w:numPr>
      </w:pPr>
      <w:r>
        <w:t>Handles file reading and writing operations.</w:t>
      </w:r>
    </w:p>
    <w:p w14:paraId="13EF431E" w14:textId="77777777" w:rsidR="00383FD2" w:rsidRDefault="00383FD2" w:rsidP="00383FD2">
      <w:pPr>
        <w:pStyle w:val="ListParagraph"/>
        <w:numPr>
          <w:ilvl w:val="0"/>
          <w:numId w:val="21"/>
        </w:numPr>
      </w:pPr>
      <w:r>
        <w:t>Reads program instructions and inserts them into the OS' memory.</w:t>
      </w:r>
    </w:p>
    <w:p w14:paraId="5CEEA279" w14:textId="77777777" w:rsidR="00383FD2" w:rsidRDefault="00383FD2" w:rsidP="00383FD2">
      <w:pPr>
        <w:pStyle w:val="ListParagraph"/>
        <w:numPr>
          <w:ilvl w:val="0"/>
          <w:numId w:val="21"/>
        </w:numPr>
      </w:pPr>
      <w:r>
        <w:t>Writes the content of registers to corresponding output files.</w:t>
      </w:r>
    </w:p>
    <w:p w14:paraId="154EDAA0" w14:textId="46A33F07" w:rsidR="00383FD2" w:rsidRPr="00383FD2" w:rsidRDefault="00383FD2" w:rsidP="00383FD2">
      <w:pPr>
        <w:ind w:firstLine="0"/>
        <w:rPr>
          <w:b/>
          <w:bCs/>
        </w:rPr>
      </w:pPr>
      <w:r w:rsidRPr="00383FD2">
        <w:rPr>
          <w:b/>
          <w:bCs/>
        </w:rPr>
        <w:t xml:space="preserve">6. </w:t>
      </w:r>
      <w:proofErr w:type="spellStart"/>
      <w:r w:rsidRPr="00383FD2">
        <w:rPr>
          <w:b/>
          <w:bCs/>
        </w:rPr>
        <w:t>SharkOS</w:t>
      </w:r>
      <w:proofErr w:type="spellEnd"/>
      <w:r w:rsidRPr="00383FD2">
        <w:rPr>
          <w:b/>
          <w:bCs/>
        </w:rPr>
        <w:t xml:space="preserve"> Class:</w:t>
      </w:r>
    </w:p>
    <w:p w14:paraId="0D25DE68" w14:textId="77777777" w:rsidR="00383FD2" w:rsidRDefault="00383FD2" w:rsidP="00383FD2">
      <w:pPr>
        <w:pStyle w:val="ListParagraph"/>
        <w:numPr>
          <w:ilvl w:val="0"/>
          <w:numId w:val="22"/>
        </w:numPr>
      </w:pPr>
      <w:r>
        <w:t xml:space="preserve">Instantiates and integrates all components (PCB, Scheduler, </w:t>
      </w:r>
      <w:proofErr w:type="spellStart"/>
      <w:r>
        <w:t>RequestQueue</w:t>
      </w:r>
      <w:proofErr w:type="spellEnd"/>
      <w:r>
        <w:t xml:space="preserve">, </w:t>
      </w:r>
      <w:proofErr w:type="spellStart"/>
      <w:r>
        <w:t>FileHandler</w:t>
      </w:r>
      <w:proofErr w:type="spellEnd"/>
      <w:r>
        <w:t>, and memory) to form the OS.</w:t>
      </w:r>
    </w:p>
    <w:p w14:paraId="00D1EAB1" w14:textId="77777777" w:rsidR="00383FD2" w:rsidRDefault="00383FD2" w:rsidP="00383FD2">
      <w:pPr>
        <w:pStyle w:val="ListParagraph"/>
        <w:numPr>
          <w:ilvl w:val="0"/>
          <w:numId w:val="22"/>
        </w:numPr>
      </w:pPr>
      <w:r>
        <w:t>Implements the Round Robin algorithm, a vital multitasking component.</w:t>
      </w:r>
    </w:p>
    <w:p w14:paraId="1025308A" w14:textId="77777777" w:rsidR="00383FD2" w:rsidRDefault="00383FD2" w:rsidP="00383FD2">
      <w:pPr>
        <w:pStyle w:val="ListParagraph"/>
        <w:numPr>
          <w:ilvl w:val="0"/>
          <w:numId w:val="22"/>
        </w:numPr>
      </w:pPr>
      <w:r>
        <w:t>Processes programs, determining their arrival times and executing them within the specified CPU time.</w:t>
      </w:r>
    </w:p>
    <w:p w14:paraId="7DC3E65D" w14:textId="77777777" w:rsidR="00383FD2" w:rsidRDefault="00383FD2" w:rsidP="00383FD2">
      <w:pPr>
        <w:pStyle w:val="ListParagraph"/>
        <w:numPr>
          <w:ilvl w:val="0"/>
          <w:numId w:val="22"/>
        </w:numPr>
      </w:pPr>
      <w:r>
        <w:t>Manages interruptions, saving process states and efficiently resuming tasks.</w:t>
      </w:r>
    </w:p>
    <w:p w14:paraId="7C15651B" w14:textId="77777777" w:rsidR="00383FD2" w:rsidRDefault="00383FD2" w:rsidP="00383FD2">
      <w:pPr>
        <w:ind w:firstLine="0"/>
        <w:rPr>
          <w:b/>
          <w:bCs/>
        </w:rPr>
      </w:pPr>
    </w:p>
    <w:p w14:paraId="0B866C4A" w14:textId="77777777" w:rsidR="00383FD2" w:rsidRDefault="00383FD2" w:rsidP="00383FD2">
      <w:pPr>
        <w:ind w:firstLine="0"/>
        <w:rPr>
          <w:b/>
          <w:bCs/>
        </w:rPr>
      </w:pPr>
    </w:p>
    <w:p w14:paraId="69A21C55" w14:textId="5BD4BDE9" w:rsidR="00383FD2" w:rsidRPr="00383FD2" w:rsidRDefault="00383FD2" w:rsidP="00383FD2">
      <w:pPr>
        <w:ind w:firstLine="0"/>
        <w:rPr>
          <w:b/>
          <w:bCs/>
        </w:rPr>
      </w:pPr>
      <w:r w:rsidRPr="00383FD2">
        <w:rPr>
          <w:b/>
          <w:bCs/>
        </w:rPr>
        <w:lastRenderedPageBreak/>
        <w:t>Functionality Highlights:</w:t>
      </w:r>
    </w:p>
    <w:p w14:paraId="0B25C9D7" w14:textId="77777777" w:rsidR="00383FD2" w:rsidRDefault="00383FD2" w:rsidP="00383FD2">
      <w:pPr>
        <w:pStyle w:val="ListParagraph"/>
        <w:numPr>
          <w:ilvl w:val="0"/>
          <w:numId w:val="23"/>
        </w:numPr>
      </w:pPr>
      <w:r>
        <w:t>Identification of program files within the "programs" folder, creating corresponding PCB objects.</w:t>
      </w:r>
    </w:p>
    <w:p w14:paraId="43BCF23B" w14:textId="77777777" w:rsidR="00383FD2" w:rsidRDefault="00383FD2" w:rsidP="00383FD2">
      <w:pPr>
        <w:pStyle w:val="ListParagraph"/>
        <w:numPr>
          <w:ilvl w:val="0"/>
          <w:numId w:val="23"/>
        </w:numPr>
      </w:pPr>
      <w:r>
        <w:t>Assignment of random arrival times to processes, mapped using the Scheduler class.</w:t>
      </w:r>
    </w:p>
    <w:p w14:paraId="42A592F5" w14:textId="77777777" w:rsidR="00383FD2" w:rsidRDefault="00383FD2" w:rsidP="00383FD2">
      <w:pPr>
        <w:pStyle w:val="ListParagraph"/>
        <w:numPr>
          <w:ilvl w:val="0"/>
          <w:numId w:val="23"/>
        </w:numPr>
      </w:pPr>
      <w:r>
        <w:t xml:space="preserve">Dynamic </w:t>
      </w:r>
      <w:proofErr w:type="gramStart"/>
      <w:r>
        <w:t>loading of</w:t>
      </w:r>
      <w:proofErr w:type="gramEnd"/>
      <w:r>
        <w:t xml:space="preserve"> processes into the request queue based on their arrival times.</w:t>
      </w:r>
    </w:p>
    <w:p w14:paraId="65038C74" w14:textId="77777777" w:rsidR="00383FD2" w:rsidRDefault="00383FD2" w:rsidP="00383FD2">
      <w:pPr>
        <w:pStyle w:val="ListParagraph"/>
        <w:numPr>
          <w:ilvl w:val="0"/>
          <w:numId w:val="23"/>
        </w:numPr>
      </w:pPr>
      <w:r>
        <w:t>Execution of processes with evaluation against the time quantum and management of interruptions.</w:t>
      </w:r>
    </w:p>
    <w:p w14:paraId="54303AF8" w14:textId="77777777" w:rsidR="00383FD2" w:rsidRDefault="00383FD2" w:rsidP="00383FD2">
      <w:pPr>
        <w:pStyle w:val="ListParagraph"/>
        <w:numPr>
          <w:ilvl w:val="0"/>
          <w:numId w:val="23"/>
        </w:numPr>
      </w:pPr>
      <w:r>
        <w:t>Identification of opcodes and addresses, invoking specific functions (e.g., ADD, SUB, LDI) to update process properties.</w:t>
      </w:r>
    </w:p>
    <w:p w14:paraId="15809CBF" w14:textId="59532D76" w:rsidR="00383FD2" w:rsidRDefault="00383FD2" w:rsidP="00383FD2">
      <w:pPr>
        <w:pStyle w:val="ListParagraph"/>
        <w:numPr>
          <w:ilvl w:val="0"/>
          <w:numId w:val="23"/>
        </w:numPr>
      </w:pPr>
      <w:r>
        <w:t>Detailed output generation, capturing registers and memory states at each instruction, stored in the "outputs" folder.</w:t>
      </w:r>
    </w:p>
    <w:p w14:paraId="2224E5B2" w14:textId="77777777" w:rsidR="00383FD2" w:rsidRDefault="00383FD2" w:rsidP="00383FD2">
      <w:pPr>
        <w:ind w:firstLine="0"/>
      </w:pPr>
    </w:p>
    <w:p w14:paraId="7C8C9602" w14:textId="77777777" w:rsidR="00383FD2" w:rsidRPr="00383FD2" w:rsidRDefault="00383FD2" w:rsidP="00383FD2">
      <w:pPr>
        <w:ind w:firstLine="0"/>
        <w:rPr>
          <w:b/>
          <w:bCs/>
        </w:rPr>
      </w:pPr>
      <w:r w:rsidRPr="00383FD2">
        <w:rPr>
          <w:b/>
          <w:bCs/>
        </w:rPr>
        <w:t>Project Directory Structure:</w:t>
      </w:r>
    </w:p>
    <w:p w14:paraId="3863BB58" w14:textId="77777777" w:rsidR="00383FD2" w:rsidRDefault="00383FD2" w:rsidP="00383FD2">
      <w:pPr>
        <w:ind w:firstLine="0"/>
      </w:pPr>
    </w:p>
    <w:p w14:paraId="6516F91B" w14:textId="77777777" w:rsidR="00383FD2" w:rsidRDefault="00383FD2" w:rsidP="00383FD2">
      <w:pPr>
        <w:ind w:firstLine="0"/>
      </w:pPr>
      <w:r>
        <w:t xml:space="preserve">The </w:t>
      </w:r>
      <w:proofErr w:type="spellStart"/>
      <w:r>
        <w:t>SharkOS</w:t>
      </w:r>
      <w:proofErr w:type="spellEnd"/>
      <w:r>
        <w:t xml:space="preserve"> project follows a structured directory organization for easy navigation and management:</w:t>
      </w:r>
    </w:p>
    <w:p w14:paraId="3D5F6E5B" w14:textId="77777777" w:rsidR="00383FD2" w:rsidRPr="00383FD2" w:rsidRDefault="00383FD2" w:rsidP="00383FD2">
      <w:pPr>
        <w:ind w:firstLine="0"/>
        <w:rPr>
          <w:b/>
          <w:bCs/>
        </w:rPr>
      </w:pPr>
    </w:p>
    <w:p w14:paraId="111961F8" w14:textId="77777777" w:rsidR="00383FD2" w:rsidRPr="00383FD2" w:rsidRDefault="00383FD2" w:rsidP="00383FD2">
      <w:pPr>
        <w:ind w:firstLine="0"/>
        <w:rPr>
          <w:b/>
          <w:bCs/>
        </w:rPr>
      </w:pPr>
      <w:r w:rsidRPr="00383FD2">
        <w:rPr>
          <w:b/>
          <w:bCs/>
        </w:rPr>
        <w:t>Parent Folder:</w:t>
      </w:r>
    </w:p>
    <w:p w14:paraId="15D01075" w14:textId="77946655" w:rsidR="00383FD2" w:rsidRDefault="00383FD2" w:rsidP="00383FD2">
      <w:pPr>
        <w:ind w:firstLine="0"/>
      </w:pPr>
      <w:proofErr w:type="spellStart"/>
      <w:r w:rsidRPr="00383FD2">
        <w:rPr>
          <w:b/>
          <w:bCs/>
        </w:rPr>
        <w:t>src</w:t>
      </w:r>
      <w:proofErr w:type="spellEnd"/>
      <w:r>
        <w:t>: Contains all Java source files (.java)</w:t>
      </w:r>
      <w:r w:rsidR="00E50609">
        <w:t xml:space="preserve">, </w:t>
      </w:r>
      <w:r>
        <w:t>compiled class files (.class)</w:t>
      </w:r>
      <w:r w:rsidR="00E50609">
        <w:t>, program and output folders</w:t>
      </w:r>
      <w:r>
        <w:t>.</w:t>
      </w:r>
    </w:p>
    <w:p w14:paraId="6A14162B" w14:textId="77777777" w:rsidR="00383FD2" w:rsidRDefault="00383FD2" w:rsidP="00383FD2">
      <w:pPr>
        <w:pStyle w:val="ListParagraph"/>
        <w:numPr>
          <w:ilvl w:val="0"/>
          <w:numId w:val="24"/>
        </w:numPr>
      </w:pPr>
      <w:r>
        <w:t>SharkMachine.java</w:t>
      </w:r>
    </w:p>
    <w:p w14:paraId="1FA35C45" w14:textId="77777777" w:rsidR="00383FD2" w:rsidRDefault="00383FD2" w:rsidP="00383FD2">
      <w:pPr>
        <w:pStyle w:val="ListParagraph"/>
        <w:numPr>
          <w:ilvl w:val="0"/>
          <w:numId w:val="24"/>
        </w:numPr>
      </w:pPr>
      <w:r>
        <w:t>PCB.java</w:t>
      </w:r>
    </w:p>
    <w:p w14:paraId="59178514" w14:textId="77777777" w:rsidR="00383FD2" w:rsidRDefault="00383FD2" w:rsidP="00383FD2">
      <w:pPr>
        <w:pStyle w:val="ListParagraph"/>
        <w:numPr>
          <w:ilvl w:val="0"/>
          <w:numId w:val="24"/>
        </w:numPr>
      </w:pPr>
      <w:r>
        <w:lastRenderedPageBreak/>
        <w:t>RequestQueue.java</w:t>
      </w:r>
    </w:p>
    <w:p w14:paraId="76592B13" w14:textId="77777777" w:rsidR="00383FD2" w:rsidRDefault="00383FD2" w:rsidP="00383FD2">
      <w:pPr>
        <w:pStyle w:val="ListParagraph"/>
        <w:numPr>
          <w:ilvl w:val="0"/>
          <w:numId w:val="24"/>
        </w:numPr>
      </w:pPr>
      <w:r>
        <w:t>Scheduler.java</w:t>
      </w:r>
    </w:p>
    <w:p w14:paraId="55D67DCC" w14:textId="77777777" w:rsidR="00383FD2" w:rsidRDefault="00383FD2" w:rsidP="00383FD2">
      <w:pPr>
        <w:pStyle w:val="ListParagraph"/>
        <w:numPr>
          <w:ilvl w:val="0"/>
          <w:numId w:val="24"/>
        </w:numPr>
      </w:pPr>
      <w:r>
        <w:t>FileHandler.java</w:t>
      </w:r>
    </w:p>
    <w:p w14:paraId="20A4EBBB" w14:textId="77777777" w:rsidR="00383FD2" w:rsidRDefault="00383FD2" w:rsidP="00383FD2">
      <w:pPr>
        <w:pStyle w:val="ListParagraph"/>
        <w:numPr>
          <w:ilvl w:val="0"/>
          <w:numId w:val="24"/>
        </w:numPr>
      </w:pPr>
      <w:r>
        <w:t>SharkOS.java</w:t>
      </w:r>
    </w:p>
    <w:p w14:paraId="71F418A2" w14:textId="77777777" w:rsidR="00383FD2" w:rsidRDefault="00383FD2" w:rsidP="00383FD2">
      <w:pPr>
        <w:ind w:firstLine="0"/>
      </w:pPr>
      <w:r w:rsidRPr="00383FD2">
        <w:rPr>
          <w:b/>
          <w:bCs/>
        </w:rPr>
        <w:t>programs</w:t>
      </w:r>
      <w:r>
        <w:t>: Stores program files (.txt) to be processed by the OS.</w:t>
      </w:r>
    </w:p>
    <w:p w14:paraId="3C61E56E" w14:textId="77777777" w:rsidR="00383FD2" w:rsidRDefault="00383FD2" w:rsidP="00383FD2">
      <w:pPr>
        <w:pStyle w:val="ListParagraph"/>
        <w:numPr>
          <w:ilvl w:val="0"/>
          <w:numId w:val="25"/>
        </w:numPr>
      </w:pPr>
      <w:r>
        <w:t>program1.txt</w:t>
      </w:r>
    </w:p>
    <w:p w14:paraId="12AB7A11" w14:textId="77777777" w:rsidR="00383FD2" w:rsidRDefault="00383FD2" w:rsidP="00383FD2">
      <w:pPr>
        <w:pStyle w:val="ListParagraph"/>
        <w:numPr>
          <w:ilvl w:val="0"/>
          <w:numId w:val="25"/>
        </w:numPr>
      </w:pPr>
      <w:r>
        <w:t>program2.txt</w:t>
      </w:r>
    </w:p>
    <w:p w14:paraId="57768E21" w14:textId="77777777" w:rsidR="00383FD2" w:rsidRDefault="00383FD2" w:rsidP="00383FD2">
      <w:pPr>
        <w:pStyle w:val="ListParagraph"/>
        <w:numPr>
          <w:ilvl w:val="0"/>
          <w:numId w:val="25"/>
        </w:numPr>
      </w:pPr>
      <w:r>
        <w:t>...</w:t>
      </w:r>
    </w:p>
    <w:p w14:paraId="7A376B6A" w14:textId="77777777" w:rsidR="00383FD2" w:rsidRDefault="00383FD2" w:rsidP="00383FD2">
      <w:pPr>
        <w:ind w:firstLine="0"/>
      </w:pPr>
      <w:r w:rsidRPr="00383FD2">
        <w:rPr>
          <w:b/>
          <w:bCs/>
        </w:rPr>
        <w:t>outputs</w:t>
      </w:r>
      <w:r>
        <w:t>: Holds output files generated during program execution.</w:t>
      </w:r>
    </w:p>
    <w:p w14:paraId="3B20C322" w14:textId="77777777" w:rsidR="00383FD2" w:rsidRDefault="00383FD2" w:rsidP="00383FD2">
      <w:pPr>
        <w:pStyle w:val="ListParagraph"/>
        <w:numPr>
          <w:ilvl w:val="0"/>
          <w:numId w:val="25"/>
        </w:numPr>
      </w:pPr>
      <w:r>
        <w:t>program1-output.txt</w:t>
      </w:r>
    </w:p>
    <w:p w14:paraId="72EAD27B" w14:textId="77777777" w:rsidR="00383FD2" w:rsidRDefault="00383FD2" w:rsidP="00383FD2">
      <w:pPr>
        <w:pStyle w:val="ListParagraph"/>
        <w:numPr>
          <w:ilvl w:val="0"/>
          <w:numId w:val="25"/>
        </w:numPr>
      </w:pPr>
      <w:r>
        <w:t>program2-output.txt</w:t>
      </w:r>
    </w:p>
    <w:p w14:paraId="585270FB" w14:textId="35999E70" w:rsidR="00383FD2" w:rsidRDefault="00383FD2" w:rsidP="00383FD2">
      <w:pPr>
        <w:pStyle w:val="ListParagraph"/>
        <w:numPr>
          <w:ilvl w:val="0"/>
          <w:numId w:val="25"/>
        </w:numPr>
      </w:pPr>
      <w:r>
        <w:t>...</w:t>
      </w:r>
    </w:p>
    <w:p w14:paraId="0C7828EB" w14:textId="2AF084DF" w:rsidR="009763D7" w:rsidRDefault="009763D7" w:rsidP="009763D7">
      <w:pPr>
        <w:ind w:firstLine="0"/>
        <w:rPr>
          <w:bCs/>
          <w:noProof/>
        </w:rPr>
      </w:pPr>
      <w:r>
        <w:rPr>
          <w:b/>
        </w:rPr>
        <w:lastRenderedPageBreak/>
        <w:t>Example:</w:t>
      </w:r>
      <w:r w:rsidR="00110BD1" w:rsidRPr="00110BD1">
        <w:rPr>
          <w:bCs/>
          <w:noProof/>
        </w:rPr>
        <w:t xml:space="preserve"> </w:t>
      </w:r>
      <w:r w:rsidR="00110BD1">
        <w:rPr>
          <w:bCs/>
          <w:noProof/>
        </w:rPr>
        <w:drawing>
          <wp:inline distT="0" distB="0" distL="0" distR="0" wp14:anchorId="4283DD96" wp14:editId="25D51ACD">
            <wp:extent cx="5302118" cy="4508500"/>
            <wp:effectExtent l="0" t="0" r="5715" b="0"/>
            <wp:docPr id="1123513142" name="Picture 11235131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3142"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2118" cy="4508500"/>
                    </a:xfrm>
                    <a:prstGeom prst="rect">
                      <a:avLst/>
                    </a:prstGeom>
                  </pic:spPr>
                </pic:pic>
              </a:graphicData>
            </a:graphic>
          </wp:inline>
        </w:drawing>
      </w:r>
    </w:p>
    <w:p w14:paraId="502279B8" w14:textId="1CEF0E30" w:rsidR="00780F3C" w:rsidRDefault="00780F3C" w:rsidP="009763D7">
      <w:pPr>
        <w:ind w:firstLine="0"/>
        <w:rPr>
          <w:bCs/>
          <w:noProof/>
        </w:rPr>
      </w:pPr>
      <w:r>
        <w:rPr>
          <w:bCs/>
          <w:noProof/>
        </w:rPr>
        <w:lastRenderedPageBreak/>
        <w:drawing>
          <wp:inline distT="0" distB="0" distL="0" distR="0" wp14:anchorId="1A000B07" wp14:editId="01AD22A7">
            <wp:extent cx="5943600" cy="4137660"/>
            <wp:effectExtent l="0" t="0" r="0" b="0"/>
            <wp:docPr id="113068129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81299" name="Picture 2"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2A4B07DA" w14:textId="77777777" w:rsidR="00602D62" w:rsidRPr="00602D62" w:rsidRDefault="00602D62" w:rsidP="00602D62">
      <w:pPr>
        <w:ind w:firstLine="0"/>
        <w:rPr>
          <w:b/>
        </w:rPr>
      </w:pPr>
      <w:r w:rsidRPr="00602D62">
        <w:rPr>
          <w:b/>
          <w:bCs/>
        </w:rPr>
        <w:t>Simulation Overview:</w:t>
      </w:r>
    </w:p>
    <w:p w14:paraId="1B790A91" w14:textId="77777777" w:rsidR="00602D62" w:rsidRPr="00602D62" w:rsidRDefault="00602D62" w:rsidP="00602D62">
      <w:pPr>
        <w:ind w:firstLine="0"/>
        <w:rPr>
          <w:bCs/>
        </w:rPr>
      </w:pPr>
      <w:r w:rsidRPr="00602D62">
        <w:rPr>
          <w:bCs/>
        </w:rPr>
        <w:t>In this simulation, the Shark Machine OS is run through a series of processes specified in the provided terminal commands. Each process is defined by a text file (e.g., program1.txt, program2.txt) and arrives at the system at a certain time, with a designated burst time indicating how long it requires to execute. The Shark Machine's Round Robin scheduling algorithm handles the execution of these processes. The quantum time allocated to each process in the Request Queue is set at 3 seconds.</w:t>
      </w:r>
    </w:p>
    <w:p w14:paraId="0D972463" w14:textId="77777777" w:rsidR="00602D62" w:rsidRPr="00602D62" w:rsidRDefault="00602D62" w:rsidP="00602D62">
      <w:pPr>
        <w:ind w:firstLine="0"/>
        <w:rPr>
          <w:bCs/>
        </w:rPr>
      </w:pPr>
      <w:r w:rsidRPr="00602D62">
        <w:rPr>
          <w:bCs/>
        </w:rPr>
        <w:t>Execution Details:</w:t>
      </w:r>
    </w:p>
    <w:p w14:paraId="7A5B96EB" w14:textId="77777777" w:rsidR="00602D62" w:rsidRPr="00602D62" w:rsidRDefault="00602D62" w:rsidP="00602D62">
      <w:pPr>
        <w:numPr>
          <w:ilvl w:val="0"/>
          <w:numId w:val="26"/>
        </w:numPr>
        <w:rPr>
          <w:b/>
        </w:rPr>
      </w:pPr>
      <w:r w:rsidRPr="00602D62">
        <w:rPr>
          <w:b/>
          <w:bCs/>
        </w:rPr>
        <w:t>Process 5 (program5.txt):</w:t>
      </w:r>
    </w:p>
    <w:p w14:paraId="26B9B4FA" w14:textId="77777777" w:rsidR="00602D62" w:rsidRPr="00602D62" w:rsidRDefault="00602D62" w:rsidP="00602D62">
      <w:pPr>
        <w:numPr>
          <w:ilvl w:val="1"/>
          <w:numId w:val="26"/>
        </w:numPr>
        <w:rPr>
          <w:bCs/>
        </w:rPr>
      </w:pPr>
      <w:r w:rsidRPr="00602D62">
        <w:rPr>
          <w:bCs/>
        </w:rPr>
        <w:t>Arrived at 1 second with a burst time of 5 seconds.</w:t>
      </w:r>
    </w:p>
    <w:p w14:paraId="3D609B2F" w14:textId="77777777" w:rsidR="00602D62" w:rsidRPr="00602D62" w:rsidRDefault="00602D62" w:rsidP="00602D62">
      <w:pPr>
        <w:numPr>
          <w:ilvl w:val="1"/>
          <w:numId w:val="26"/>
        </w:numPr>
        <w:rPr>
          <w:bCs/>
        </w:rPr>
      </w:pPr>
      <w:r w:rsidRPr="00602D62">
        <w:rPr>
          <w:bCs/>
        </w:rPr>
        <w:t>Executed and completed, taking 4 seconds.</w:t>
      </w:r>
    </w:p>
    <w:p w14:paraId="3E2E350A" w14:textId="77777777" w:rsidR="00602D62" w:rsidRPr="00602D62" w:rsidRDefault="00602D62" w:rsidP="00602D62">
      <w:pPr>
        <w:numPr>
          <w:ilvl w:val="1"/>
          <w:numId w:val="26"/>
        </w:numPr>
        <w:rPr>
          <w:bCs/>
        </w:rPr>
      </w:pPr>
      <w:r w:rsidRPr="00602D62">
        <w:rPr>
          <w:bCs/>
        </w:rPr>
        <w:lastRenderedPageBreak/>
        <w:t>Process state saved and removed from the queue.</w:t>
      </w:r>
    </w:p>
    <w:p w14:paraId="0DB587BE" w14:textId="77777777" w:rsidR="00602D62" w:rsidRPr="00602D62" w:rsidRDefault="00602D62" w:rsidP="00602D62">
      <w:pPr>
        <w:numPr>
          <w:ilvl w:val="0"/>
          <w:numId w:val="26"/>
        </w:numPr>
        <w:rPr>
          <w:b/>
        </w:rPr>
      </w:pPr>
      <w:r w:rsidRPr="00602D62">
        <w:rPr>
          <w:b/>
          <w:bCs/>
        </w:rPr>
        <w:t>Process 3 (program3.txt):</w:t>
      </w:r>
    </w:p>
    <w:p w14:paraId="082545F7" w14:textId="77777777" w:rsidR="00602D62" w:rsidRPr="00602D62" w:rsidRDefault="00602D62" w:rsidP="00602D62">
      <w:pPr>
        <w:numPr>
          <w:ilvl w:val="1"/>
          <w:numId w:val="26"/>
        </w:numPr>
        <w:rPr>
          <w:bCs/>
        </w:rPr>
      </w:pPr>
      <w:r w:rsidRPr="00602D62">
        <w:rPr>
          <w:bCs/>
        </w:rPr>
        <w:t>Arrived at 6 seconds with a burst time of 10 seconds.</w:t>
      </w:r>
    </w:p>
    <w:p w14:paraId="18F9C237" w14:textId="77777777" w:rsidR="00602D62" w:rsidRPr="00602D62" w:rsidRDefault="00602D62" w:rsidP="00602D62">
      <w:pPr>
        <w:numPr>
          <w:ilvl w:val="1"/>
          <w:numId w:val="26"/>
        </w:numPr>
        <w:rPr>
          <w:bCs/>
        </w:rPr>
      </w:pPr>
      <w:proofErr w:type="gramStart"/>
      <w:r w:rsidRPr="00602D62">
        <w:rPr>
          <w:bCs/>
        </w:rPr>
        <w:t>Execution</w:t>
      </w:r>
      <w:proofErr w:type="gramEnd"/>
      <w:r w:rsidRPr="00602D62">
        <w:rPr>
          <w:bCs/>
        </w:rPr>
        <w:t xml:space="preserve"> started and paused with 7 seconds remaining.</w:t>
      </w:r>
    </w:p>
    <w:p w14:paraId="409C7546" w14:textId="77777777" w:rsidR="00602D62" w:rsidRPr="00602D62" w:rsidRDefault="00602D62" w:rsidP="00602D62">
      <w:pPr>
        <w:numPr>
          <w:ilvl w:val="1"/>
          <w:numId w:val="26"/>
        </w:numPr>
        <w:rPr>
          <w:bCs/>
        </w:rPr>
      </w:pPr>
      <w:r w:rsidRPr="00602D62">
        <w:rPr>
          <w:bCs/>
        </w:rPr>
        <w:t>Process 5 arrives (from the beginning) at 1 second with a burst time of 2 seconds.</w:t>
      </w:r>
    </w:p>
    <w:p w14:paraId="4D4BC83C" w14:textId="77777777" w:rsidR="00602D62" w:rsidRPr="00602D62" w:rsidRDefault="00602D62" w:rsidP="00602D62">
      <w:pPr>
        <w:numPr>
          <w:ilvl w:val="1"/>
          <w:numId w:val="26"/>
        </w:numPr>
        <w:rPr>
          <w:bCs/>
        </w:rPr>
      </w:pPr>
      <w:r w:rsidRPr="00602D62">
        <w:rPr>
          <w:bCs/>
        </w:rPr>
        <w:t>Process 5 executes and completes in 2 seconds.</w:t>
      </w:r>
    </w:p>
    <w:p w14:paraId="6F4D7C69" w14:textId="77777777" w:rsidR="00602D62" w:rsidRPr="00602D62" w:rsidRDefault="00602D62" w:rsidP="00602D62">
      <w:pPr>
        <w:numPr>
          <w:ilvl w:val="1"/>
          <w:numId w:val="26"/>
        </w:numPr>
        <w:rPr>
          <w:bCs/>
        </w:rPr>
      </w:pPr>
      <w:r w:rsidRPr="00602D62">
        <w:rPr>
          <w:bCs/>
        </w:rPr>
        <w:t>Process 5 removed from the queue.</w:t>
      </w:r>
    </w:p>
    <w:p w14:paraId="0AAAC774" w14:textId="77777777" w:rsidR="00602D62" w:rsidRPr="00602D62" w:rsidRDefault="00602D62" w:rsidP="00602D62">
      <w:pPr>
        <w:numPr>
          <w:ilvl w:val="1"/>
          <w:numId w:val="26"/>
        </w:numPr>
        <w:rPr>
          <w:bCs/>
        </w:rPr>
      </w:pPr>
      <w:r w:rsidRPr="00602D62">
        <w:rPr>
          <w:bCs/>
        </w:rPr>
        <w:t>Process 3 resumes, taking 1 second to complete.</w:t>
      </w:r>
    </w:p>
    <w:p w14:paraId="54B251A1" w14:textId="77777777" w:rsidR="00602D62" w:rsidRPr="00602D62" w:rsidRDefault="00602D62" w:rsidP="00602D62">
      <w:pPr>
        <w:numPr>
          <w:ilvl w:val="1"/>
          <w:numId w:val="26"/>
        </w:numPr>
        <w:rPr>
          <w:bCs/>
        </w:rPr>
      </w:pPr>
      <w:r w:rsidRPr="00602D62">
        <w:rPr>
          <w:bCs/>
        </w:rPr>
        <w:t>Process 3 removed from the queue.</w:t>
      </w:r>
    </w:p>
    <w:p w14:paraId="57F278EF" w14:textId="77777777" w:rsidR="00602D62" w:rsidRPr="00602D62" w:rsidRDefault="00602D62" w:rsidP="00602D62">
      <w:pPr>
        <w:numPr>
          <w:ilvl w:val="0"/>
          <w:numId w:val="26"/>
        </w:numPr>
        <w:rPr>
          <w:b/>
        </w:rPr>
      </w:pPr>
      <w:r w:rsidRPr="00602D62">
        <w:rPr>
          <w:b/>
          <w:bCs/>
        </w:rPr>
        <w:t>Process 6 (program6.txt):</w:t>
      </w:r>
    </w:p>
    <w:p w14:paraId="0C1654CD" w14:textId="77777777" w:rsidR="00602D62" w:rsidRPr="00602D62" w:rsidRDefault="00602D62" w:rsidP="00602D62">
      <w:pPr>
        <w:numPr>
          <w:ilvl w:val="1"/>
          <w:numId w:val="26"/>
        </w:numPr>
        <w:rPr>
          <w:bCs/>
        </w:rPr>
      </w:pPr>
      <w:r w:rsidRPr="00602D62">
        <w:rPr>
          <w:bCs/>
        </w:rPr>
        <w:t>Arrived at 7 seconds with a burst time of 1 second.</w:t>
      </w:r>
    </w:p>
    <w:p w14:paraId="4FBFE622" w14:textId="77777777" w:rsidR="00602D62" w:rsidRPr="00602D62" w:rsidRDefault="00602D62" w:rsidP="00602D62">
      <w:pPr>
        <w:numPr>
          <w:ilvl w:val="1"/>
          <w:numId w:val="26"/>
        </w:numPr>
        <w:rPr>
          <w:bCs/>
        </w:rPr>
      </w:pPr>
      <w:r w:rsidRPr="00602D62">
        <w:rPr>
          <w:bCs/>
        </w:rPr>
        <w:t>Executed and completed in 1 second.</w:t>
      </w:r>
    </w:p>
    <w:p w14:paraId="0FEC7FE5" w14:textId="77777777" w:rsidR="00602D62" w:rsidRPr="00602D62" w:rsidRDefault="00602D62" w:rsidP="00602D62">
      <w:pPr>
        <w:numPr>
          <w:ilvl w:val="1"/>
          <w:numId w:val="26"/>
        </w:numPr>
        <w:rPr>
          <w:bCs/>
        </w:rPr>
      </w:pPr>
      <w:r w:rsidRPr="00602D62">
        <w:rPr>
          <w:bCs/>
        </w:rPr>
        <w:t>Process 6 removed from the queue.</w:t>
      </w:r>
    </w:p>
    <w:p w14:paraId="7EF329FD" w14:textId="77777777" w:rsidR="00602D62" w:rsidRPr="00602D62" w:rsidRDefault="00602D62" w:rsidP="00602D62">
      <w:pPr>
        <w:numPr>
          <w:ilvl w:val="0"/>
          <w:numId w:val="26"/>
        </w:numPr>
        <w:rPr>
          <w:b/>
        </w:rPr>
      </w:pPr>
      <w:r w:rsidRPr="00602D62">
        <w:rPr>
          <w:b/>
          <w:bCs/>
        </w:rPr>
        <w:t>Process 1 (program1.txt):</w:t>
      </w:r>
    </w:p>
    <w:p w14:paraId="519EB8C8" w14:textId="77777777" w:rsidR="00602D62" w:rsidRPr="00602D62" w:rsidRDefault="00602D62" w:rsidP="00602D62">
      <w:pPr>
        <w:numPr>
          <w:ilvl w:val="1"/>
          <w:numId w:val="26"/>
        </w:numPr>
        <w:rPr>
          <w:bCs/>
        </w:rPr>
      </w:pPr>
      <w:r w:rsidRPr="00602D62">
        <w:rPr>
          <w:bCs/>
        </w:rPr>
        <w:t>Arrived at 8 seconds with a burst time of 1 second.</w:t>
      </w:r>
    </w:p>
    <w:p w14:paraId="5123C3D2" w14:textId="77777777" w:rsidR="00602D62" w:rsidRPr="00602D62" w:rsidRDefault="00602D62" w:rsidP="00602D62">
      <w:pPr>
        <w:numPr>
          <w:ilvl w:val="1"/>
          <w:numId w:val="26"/>
        </w:numPr>
        <w:rPr>
          <w:bCs/>
        </w:rPr>
      </w:pPr>
      <w:r w:rsidRPr="00602D62">
        <w:rPr>
          <w:bCs/>
        </w:rPr>
        <w:t>Executed and completed in 1 second.</w:t>
      </w:r>
    </w:p>
    <w:p w14:paraId="641C3018" w14:textId="77777777" w:rsidR="00602D62" w:rsidRPr="00602D62" w:rsidRDefault="00602D62" w:rsidP="00602D62">
      <w:pPr>
        <w:numPr>
          <w:ilvl w:val="1"/>
          <w:numId w:val="26"/>
        </w:numPr>
        <w:rPr>
          <w:bCs/>
        </w:rPr>
      </w:pPr>
      <w:r w:rsidRPr="00602D62">
        <w:rPr>
          <w:bCs/>
        </w:rPr>
        <w:t>Process 1 removed from the queue.</w:t>
      </w:r>
    </w:p>
    <w:p w14:paraId="286DFCA2" w14:textId="77777777" w:rsidR="00602D62" w:rsidRPr="00602D62" w:rsidRDefault="00602D62" w:rsidP="00602D62">
      <w:pPr>
        <w:numPr>
          <w:ilvl w:val="0"/>
          <w:numId w:val="26"/>
        </w:numPr>
        <w:rPr>
          <w:b/>
        </w:rPr>
      </w:pPr>
      <w:r w:rsidRPr="00602D62">
        <w:rPr>
          <w:b/>
          <w:bCs/>
        </w:rPr>
        <w:t>Process 4 (program4.txt):</w:t>
      </w:r>
    </w:p>
    <w:p w14:paraId="1E81AC9E" w14:textId="77777777" w:rsidR="00602D62" w:rsidRPr="00602D62" w:rsidRDefault="00602D62" w:rsidP="00602D62">
      <w:pPr>
        <w:numPr>
          <w:ilvl w:val="1"/>
          <w:numId w:val="26"/>
        </w:numPr>
        <w:rPr>
          <w:bCs/>
        </w:rPr>
      </w:pPr>
      <w:r w:rsidRPr="00602D62">
        <w:rPr>
          <w:bCs/>
        </w:rPr>
        <w:t>Arrived at 9 seconds with a burst time of 9 seconds.</w:t>
      </w:r>
    </w:p>
    <w:p w14:paraId="6FC7F419" w14:textId="77777777" w:rsidR="00602D62" w:rsidRPr="00602D62" w:rsidRDefault="00602D62" w:rsidP="00602D62">
      <w:pPr>
        <w:numPr>
          <w:ilvl w:val="1"/>
          <w:numId w:val="26"/>
        </w:numPr>
        <w:rPr>
          <w:bCs/>
        </w:rPr>
      </w:pPr>
      <w:r w:rsidRPr="00602D62">
        <w:rPr>
          <w:bCs/>
        </w:rPr>
        <w:t>Execution started and paused with 6 seconds remaining.</w:t>
      </w:r>
    </w:p>
    <w:p w14:paraId="64EC66F4" w14:textId="77777777" w:rsidR="00602D62" w:rsidRPr="00602D62" w:rsidRDefault="00602D62" w:rsidP="00602D62">
      <w:pPr>
        <w:numPr>
          <w:ilvl w:val="1"/>
          <w:numId w:val="26"/>
        </w:numPr>
        <w:rPr>
          <w:bCs/>
        </w:rPr>
      </w:pPr>
      <w:r w:rsidRPr="00602D62">
        <w:rPr>
          <w:bCs/>
        </w:rPr>
        <w:t>Process 5 arrives (from the beginning) at 1 second with a burst time of 2 seconds.</w:t>
      </w:r>
    </w:p>
    <w:p w14:paraId="5C3692DA" w14:textId="77777777" w:rsidR="00602D62" w:rsidRPr="00602D62" w:rsidRDefault="00602D62" w:rsidP="00602D62">
      <w:pPr>
        <w:numPr>
          <w:ilvl w:val="1"/>
          <w:numId w:val="26"/>
        </w:numPr>
        <w:rPr>
          <w:bCs/>
        </w:rPr>
      </w:pPr>
      <w:r w:rsidRPr="00602D62">
        <w:rPr>
          <w:bCs/>
        </w:rPr>
        <w:t>Process 5 executes and completes in 2 seconds.</w:t>
      </w:r>
    </w:p>
    <w:p w14:paraId="34ACAAD5" w14:textId="77777777" w:rsidR="00602D62" w:rsidRPr="00602D62" w:rsidRDefault="00602D62" w:rsidP="00602D62">
      <w:pPr>
        <w:numPr>
          <w:ilvl w:val="1"/>
          <w:numId w:val="26"/>
        </w:numPr>
        <w:rPr>
          <w:bCs/>
        </w:rPr>
      </w:pPr>
      <w:r w:rsidRPr="00602D62">
        <w:rPr>
          <w:bCs/>
        </w:rPr>
        <w:t>Process 5 removed from the queue.</w:t>
      </w:r>
    </w:p>
    <w:p w14:paraId="5F228DF6" w14:textId="77777777" w:rsidR="00602D62" w:rsidRPr="00602D62" w:rsidRDefault="00602D62" w:rsidP="00602D62">
      <w:pPr>
        <w:numPr>
          <w:ilvl w:val="1"/>
          <w:numId w:val="26"/>
        </w:numPr>
        <w:rPr>
          <w:bCs/>
        </w:rPr>
      </w:pPr>
      <w:r w:rsidRPr="00602D62">
        <w:rPr>
          <w:bCs/>
        </w:rPr>
        <w:lastRenderedPageBreak/>
        <w:t>Process 4 resumes and completes in the remaining 4 seconds.</w:t>
      </w:r>
    </w:p>
    <w:p w14:paraId="4BACF560" w14:textId="77777777" w:rsidR="00602D62" w:rsidRPr="00602D62" w:rsidRDefault="00602D62" w:rsidP="00602D62">
      <w:pPr>
        <w:numPr>
          <w:ilvl w:val="1"/>
          <w:numId w:val="26"/>
        </w:numPr>
        <w:rPr>
          <w:bCs/>
        </w:rPr>
      </w:pPr>
      <w:r w:rsidRPr="00602D62">
        <w:rPr>
          <w:bCs/>
        </w:rPr>
        <w:t>Process 4 removed from the queue.</w:t>
      </w:r>
    </w:p>
    <w:p w14:paraId="454E4A01" w14:textId="77777777" w:rsidR="00602D62" w:rsidRPr="00602D62" w:rsidRDefault="00602D62" w:rsidP="00602D62">
      <w:pPr>
        <w:numPr>
          <w:ilvl w:val="0"/>
          <w:numId w:val="26"/>
        </w:numPr>
        <w:rPr>
          <w:b/>
        </w:rPr>
      </w:pPr>
      <w:r w:rsidRPr="00602D62">
        <w:rPr>
          <w:b/>
          <w:bCs/>
        </w:rPr>
        <w:t>Process 2 (program2.txt):</w:t>
      </w:r>
    </w:p>
    <w:p w14:paraId="6779D1F1" w14:textId="77777777" w:rsidR="00602D62" w:rsidRPr="00602D62" w:rsidRDefault="00602D62" w:rsidP="00602D62">
      <w:pPr>
        <w:numPr>
          <w:ilvl w:val="1"/>
          <w:numId w:val="26"/>
        </w:numPr>
        <w:rPr>
          <w:bCs/>
        </w:rPr>
      </w:pPr>
      <w:r w:rsidRPr="00602D62">
        <w:rPr>
          <w:bCs/>
        </w:rPr>
        <w:t>Arrived at 10 seconds with a burst time of 4 seconds.</w:t>
      </w:r>
    </w:p>
    <w:p w14:paraId="4777F2A0" w14:textId="77777777" w:rsidR="00602D62" w:rsidRPr="00602D62" w:rsidRDefault="00602D62" w:rsidP="00602D62">
      <w:pPr>
        <w:numPr>
          <w:ilvl w:val="1"/>
          <w:numId w:val="26"/>
        </w:numPr>
        <w:rPr>
          <w:bCs/>
        </w:rPr>
      </w:pPr>
      <w:r w:rsidRPr="00602D62">
        <w:rPr>
          <w:bCs/>
        </w:rPr>
        <w:t>Executed and completed in 1 second.</w:t>
      </w:r>
    </w:p>
    <w:p w14:paraId="5FA3C96D" w14:textId="77777777" w:rsidR="00602D62" w:rsidRPr="00602D62" w:rsidRDefault="00602D62" w:rsidP="00602D62">
      <w:pPr>
        <w:numPr>
          <w:ilvl w:val="1"/>
          <w:numId w:val="26"/>
        </w:numPr>
        <w:rPr>
          <w:bCs/>
        </w:rPr>
      </w:pPr>
      <w:r w:rsidRPr="00602D62">
        <w:rPr>
          <w:bCs/>
        </w:rPr>
        <w:t>Process 2 removed from the queue.</w:t>
      </w:r>
    </w:p>
    <w:p w14:paraId="29734A9E" w14:textId="77777777" w:rsidR="00602D62" w:rsidRPr="00602D62" w:rsidRDefault="00602D62" w:rsidP="00602D62">
      <w:pPr>
        <w:ind w:firstLine="0"/>
        <w:rPr>
          <w:b/>
        </w:rPr>
      </w:pPr>
      <w:r w:rsidRPr="00602D62">
        <w:rPr>
          <w:b/>
          <w:bCs/>
        </w:rPr>
        <w:t>Output and Completion:</w:t>
      </w:r>
    </w:p>
    <w:p w14:paraId="47025814" w14:textId="77777777" w:rsidR="00602D62" w:rsidRPr="00602D62" w:rsidRDefault="00602D62" w:rsidP="00602D62">
      <w:pPr>
        <w:numPr>
          <w:ilvl w:val="0"/>
          <w:numId w:val="27"/>
        </w:numPr>
        <w:rPr>
          <w:bCs/>
        </w:rPr>
      </w:pPr>
      <w:r w:rsidRPr="00602D62">
        <w:rPr>
          <w:bCs/>
        </w:rPr>
        <w:t>The simulation logs each process's execution and state changes, displaying the queue's updates at every step.</w:t>
      </w:r>
    </w:p>
    <w:p w14:paraId="3FF9D873" w14:textId="77777777" w:rsidR="00602D62" w:rsidRPr="00602D62" w:rsidRDefault="00602D62" w:rsidP="00602D62">
      <w:pPr>
        <w:numPr>
          <w:ilvl w:val="0"/>
          <w:numId w:val="27"/>
        </w:numPr>
        <w:rPr>
          <w:bCs/>
        </w:rPr>
      </w:pPr>
      <w:r w:rsidRPr="00602D62">
        <w:rPr>
          <w:bCs/>
        </w:rPr>
        <w:t xml:space="preserve">All processes </w:t>
      </w:r>
      <w:proofErr w:type="gramStart"/>
      <w:r w:rsidRPr="00602D62">
        <w:rPr>
          <w:bCs/>
        </w:rPr>
        <w:t>completed</w:t>
      </w:r>
      <w:proofErr w:type="gramEnd"/>
      <w:r w:rsidRPr="00602D62">
        <w:rPr>
          <w:bCs/>
        </w:rPr>
        <w:t xml:space="preserve"> successfully.</w:t>
      </w:r>
    </w:p>
    <w:p w14:paraId="6EF17DCE" w14:textId="77777777" w:rsidR="00602D62" w:rsidRPr="00602D62" w:rsidRDefault="00602D62" w:rsidP="00602D62">
      <w:pPr>
        <w:numPr>
          <w:ilvl w:val="0"/>
          <w:numId w:val="27"/>
        </w:numPr>
        <w:rPr>
          <w:bCs/>
        </w:rPr>
      </w:pPr>
      <w:r w:rsidRPr="00602D62">
        <w:rPr>
          <w:bCs/>
        </w:rPr>
        <w:t>The OS status message indicates the completion of all jobs, and the system queue is empty.</w:t>
      </w:r>
    </w:p>
    <w:p w14:paraId="4174335C" w14:textId="77777777" w:rsidR="00602D62" w:rsidRPr="00602D62" w:rsidRDefault="00602D62" w:rsidP="00602D62">
      <w:pPr>
        <w:ind w:firstLine="0"/>
        <w:rPr>
          <w:bCs/>
        </w:rPr>
      </w:pPr>
      <w:r w:rsidRPr="00602D62">
        <w:rPr>
          <w:bCs/>
        </w:rPr>
        <w:t>The simulation demonstrates the effective multitasking capabilities of the Shark Machine OS, showcasing its ability to manage and execute multiple processes concurrently within the defined time constraints.</w:t>
      </w:r>
    </w:p>
    <w:p w14:paraId="10DD4EB6" w14:textId="77777777" w:rsidR="00602D62" w:rsidRDefault="00602D62" w:rsidP="009763D7">
      <w:pPr>
        <w:ind w:firstLine="0"/>
        <w:rPr>
          <w:b/>
        </w:rPr>
      </w:pPr>
    </w:p>
    <w:p w14:paraId="506877D6" w14:textId="53C60F65" w:rsidR="00383FD2" w:rsidRDefault="00383FD2" w:rsidP="009763D7">
      <w:pPr>
        <w:ind w:firstLine="0"/>
      </w:pPr>
    </w:p>
    <w:sectPr w:rsidR="00383FD2">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0ACC" w14:textId="77777777" w:rsidR="005A4260" w:rsidRDefault="005A4260">
      <w:pPr>
        <w:spacing w:line="240" w:lineRule="auto"/>
      </w:pPr>
      <w:r>
        <w:separator/>
      </w:r>
    </w:p>
    <w:p w14:paraId="7DB938A7" w14:textId="77777777" w:rsidR="005A4260" w:rsidRDefault="005A4260"/>
  </w:endnote>
  <w:endnote w:type="continuationSeparator" w:id="0">
    <w:p w14:paraId="5B848D4A" w14:textId="77777777" w:rsidR="005A4260" w:rsidRDefault="005A4260">
      <w:pPr>
        <w:spacing w:line="240" w:lineRule="auto"/>
      </w:pPr>
      <w:r>
        <w:continuationSeparator/>
      </w:r>
    </w:p>
    <w:p w14:paraId="072D36B0" w14:textId="77777777" w:rsidR="005A4260" w:rsidRDefault="005A4260"/>
  </w:endnote>
  <w:endnote w:type="continuationNotice" w:id="1">
    <w:p w14:paraId="13B47337" w14:textId="77777777" w:rsidR="005A4260" w:rsidRDefault="005A42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5D0B" w14:textId="77777777" w:rsidR="005A4260" w:rsidRDefault="005A4260">
      <w:pPr>
        <w:spacing w:line="240" w:lineRule="auto"/>
      </w:pPr>
      <w:r>
        <w:separator/>
      </w:r>
    </w:p>
    <w:p w14:paraId="44073966" w14:textId="77777777" w:rsidR="005A4260" w:rsidRDefault="005A4260"/>
  </w:footnote>
  <w:footnote w:type="continuationSeparator" w:id="0">
    <w:p w14:paraId="6953856B" w14:textId="77777777" w:rsidR="005A4260" w:rsidRDefault="005A4260">
      <w:pPr>
        <w:spacing w:line="240" w:lineRule="auto"/>
      </w:pPr>
      <w:r>
        <w:continuationSeparator/>
      </w:r>
    </w:p>
    <w:p w14:paraId="44324E03" w14:textId="77777777" w:rsidR="005A4260" w:rsidRDefault="005A4260"/>
  </w:footnote>
  <w:footnote w:type="continuationNotice" w:id="1">
    <w:p w14:paraId="46C1B465" w14:textId="77777777" w:rsidR="005A4260" w:rsidRDefault="005A42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FDFB" w14:textId="14480F9F" w:rsidR="00E81978" w:rsidRDefault="00000000">
    <w:pPr>
      <w:pStyle w:val="Header"/>
    </w:pPr>
    <w:sdt>
      <w:sdtPr>
        <w:rPr>
          <w:rFonts w:ascii="Times New Roman" w:eastAsia="Times New Roman" w:hAnsi="Times New Roman" w:cs="Times New Roman"/>
          <w:color w:val="000000"/>
          <w:kern w:val="0"/>
          <w:lang w:eastAsia="en-US"/>
        </w:rPr>
        <w:alias w:val="Running head"/>
        <w:tag w:val=""/>
        <w:id w:val="12739865"/>
        <w:placeholder>
          <w:docPart w:val="0511C741C205466F84F683A0396F0C9A"/>
        </w:placeholder>
        <w:dataBinding w:prefixMappings="xmlns:ns0='http://schemas.microsoft.com/office/2006/coverPageProps' " w:xpath="/ns0:CoverPageProperties[1]/ns0:Abstract[1]" w:storeItemID="{55AF091B-3C7A-41E3-B477-F2FDAA23CFDA}"/>
        <w15:appearance w15:val="hidden"/>
        <w:text/>
      </w:sdtPr>
      <w:sdtContent>
        <w:proofErr w:type="spellStart"/>
        <w:r w:rsidR="00D869C2" w:rsidRPr="00D869C2">
          <w:rPr>
            <w:rFonts w:ascii="Times New Roman" w:eastAsia="Times New Roman" w:hAnsi="Times New Roman" w:cs="Times New Roman"/>
            <w:color w:val="000000"/>
            <w:kern w:val="0"/>
            <w:lang w:eastAsia="en-US"/>
          </w:rPr>
          <w:t>SharkOS</w:t>
        </w:r>
        <w:proofErr w:type="spellEnd"/>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F49D" w14:textId="77777777" w:rsidR="00780F3C" w:rsidRPr="00780F3C" w:rsidRDefault="00780F3C" w:rsidP="00780F3C">
    <w:pPr>
      <w:pStyle w:val="Header"/>
    </w:pPr>
    <w:r w:rsidRPr="00780F3C">
      <w:t>Assignment 1 – Design Programming Project </w:t>
    </w:r>
    <w:proofErr w:type="spellStart"/>
    <w:r w:rsidRPr="00780F3C">
      <w:t>SharkOS</w:t>
    </w:r>
    <w:proofErr w:type="spellEnd"/>
  </w:p>
  <w:p w14:paraId="2B928F85" w14:textId="13452F72"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AE38C5"/>
    <w:multiLevelType w:val="hybridMultilevel"/>
    <w:tmpl w:val="44668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E46E7E"/>
    <w:multiLevelType w:val="hybridMultilevel"/>
    <w:tmpl w:val="A66E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977AD0"/>
    <w:multiLevelType w:val="multilevel"/>
    <w:tmpl w:val="800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10A370B"/>
    <w:multiLevelType w:val="hybridMultilevel"/>
    <w:tmpl w:val="3B964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ABA6CB2"/>
    <w:multiLevelType w:val="hybridMultilevel"/>
    <w:tmpl w:val="2DC4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666D2"/>
    <w:multiLevelType w:val="hybridMultilevel"/>
    <w:tmpl w:val="ADBA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61E32"/>
    <w:multiLevelType w:val="hybridMultilevel"/>
    <w:tmpl w:val="86B0A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A96641"/>
    <w:multiLevelType w:val="hybridMultilevel"/>
    <w:tmpl w:val="CB98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0C190B"/>
    <w:multiLevelType w:val="hybridMultilevel"/>
    <w:tmpl w:val="C366C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FA5646C"/>
    <w:multiLevelType w:val="hybridMultilevel"/>
    <w:tmpl w:val="CFD01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F1734E"/>
    <w:multiLevelType w:val="hybridMultilevel"/>
    <w:tmpl w:val="3EC2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974B5"/>
    <w:multiLevelType w:val="multilevel"/>
    <w:tmpl w:val="4D761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250114">
    <w:abstractNumId w:val="9"/>
  </w:num>
  <w:num w:numId="2" w16cid:durableId="761922538">
    <w:abstractNumId w:val="7"/>
  </w:num>
  <w:num w:numId="3" w16cid:durableId="320548003">
    <w:abstractNumId w:val="6"/>
  </w:num>
  <w:num w:numId="4" w16cid:durableId="1884630668">
    <w:abstractNumId w:val="5"/>
  </w:num>
  <w:num w:numId="5" w16cid:durableId="132136650">
    <w:abstractNumId w:val="4"/>
  </w:num>
  <w:num w:numId="6" w16cid:durableId="1763917793">
    <w:abstractNumId w:val="8"/>
  </w:num>
  <w:num w:numId="7" w16cid:durableId="1885555353">
    <w:abstractNumId w:val="3"/>
  </w:num>
  <w:num w:numId="8" w16cid:durableId="1522477095">
    <w:abstractNumId w:val="2"/>
  </w:num>
  <w:num w:numId="9" w16cid:durableId="2001352390">
    <w:abstractNumId w:val="1"/>
  </w:num>
  <w:num w:numId="10" w16cid:durableId="1298074262">
    <w:abstractNumId w:val="0"/>
  </w:num>
  <w:num w:numId="11" w16cid:durableId="168644679">
    <w:abstractNumId w:val="9"/>
    <w:lvlOverride w:ilvl="0">
      <w:startOverride w:val="1"/>
    </w:lvlOverride>
  </w:num>
  <w:num w:numId="12" w16cid:durableId="1911308073">
    <w:abstractNumId w:val="23"/>
  </w:num>
  <w:num w:numId="13" w16cid:durableId="49308645">
    <w:abstractNumId w:val="15"/>
  </w:num>
  <w:num w:numId="14" w16cid:durableId="1967349216">
    <w:abstractNumId w:val="13"/>
  </w:num>
  <w:num w:numId="15" w16cid:durableId="467822638">
    <w:abstractNumId w:val="21"/>
  </w:num>
  <w:num w:numId="16" w16cid:durableId="1247030667">
    <w:abstractNumId w:val="17"/>
  </w:num>
  <w:num w:numId="17" w16cid:durableId="1682471103">
    <w:abstractNumId w:val="11"/>
  </w:num>
  <w:num w:numId="18" w16cid:durableId="907305185">
    <w:abstractNumId w:val="18"/>
  </w:num>
  <w:num w:numId="19" w16cid:durableId="369570281">
    <w:abstractNumId w:val="20"/>
  </w:num>
  <w:num w:numId="20" w16cid:durableId="1629122242">
    <w:abstractNumId w:val="19"/>
  </w:num>
  <w:num w:numId="21" w16cid:durableId="973873413">
    <w:abstractNumId w:val="22"/>
  </w:num>
  <w:num w:numId="22" w16cid:durableId="1547717466">
    <w:abstractNumId w:val="10"/>
  </w:num>
  <w:num w:numId="23" w16cid:durableId="1524630316">
    <w:abstractNumId w:val="14"/>
  </w:num>
  <w:num w:numId="24" w16cid:durableId="1033648331">
    <w:abstractNumId w:val="24"/>
  </w:num>
  <w:num w:numId="25" w16cid:durableId="305399136">
    <w:abstractNumId w:val="16"/>
  </w:num>
  <w:num w:numId="26" w16cid:durableId="1327785191">
    <w:abstractNumId w:val="25"/>
  </w:num>
  <w:num w:numId="27" w16cid:durableId="6227372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D2"/>
    <w:rsid w:val="00001B68"/>
    <w:rsid w:val="000A66B3"/>
    <w:rsid w:val="000D3F41"/>
    <w:rsid w:val="00110BD1"/>
    <w:rsid w:val="00112A2F"/>
    <w:rsid w:val="00162F42"/>
    <w:rsid w:val="001C7AA7"/>
    <w:rsid w:val="002F2E89"/>
    <w:rsid w:val="00306FE2"/>
    <w:rsid w:val="00307765"/>
    <w:rsid w:val="00333935"/>
    <w:rsid w:val="00355DCA"/>
    <w:rsid w:val="00372CEF"/>
    <w:rsid w:val="00383FD2"/>
    <w:rsid w:val="003A0670"/>
    <w:rsid w:val="0043451B"/>
    <w:rsid w:val="00481A86"/>
    <w:rsid w:val="00534DE4"/>
    <w:rsid w:val="00550175"/>
    <w:rsid w:val="00551A02"/>
    <w:rsid w:val="005534FA"/>
    <w:rsid w:val="005A4260"/>
    <w:rsid w:val="005D3A03"/>
    <w:rsid w:val="00602D62"/>
    <w:rsid w:val="006961A7"/>
    <w:rsid w:val="0070149C"/>
    <w:rsid w:val="007162EE"/>
    <w:rsid w:val="00780F3C"/>
    <w:rsid w:val="0079544A"/>
    <w:rsid w:val="008002C0"/>
    <w:rsid w:val="00815A99"/>
    <w:rsid w:val="008325CA"/>
    <w:rsid w:val="00841FCB"/>
    <w:rsid w:val="008C31F9"/>
    <w:rsid w:val="008C5323"/>
    <w:rsid w:val="009763D7"/>
    <w:rsid w:val="009A6A3B"/>
    <w:rsid w:val="009B5038"/>
    <w:rsid w:val="009C1BEE"/>
    <w:rsid w:val="00AA721E"/>
    <w:rsid w:val="00AD0BFD"/>
    <w:rsid w:val="00B823AA"/>
    <w:rsid w:val="00BA45DB"/>
    <w:rsid w:val="00BF4184"/>
    <w:rsid w:val="00C0601E"/>
    <w:rsid w:val="00C31D30"/>
    <w:rsid w:val="00CD6E39"/>
    <w:rsid w:val="00CF6E91"/>
    <w:rsid w:val="00D85B68"/>
    <w:rsid w:val="00D869C2"/>
    <w:rsid w:val="00DD0A9E"/>
    <w:rsid w:val="00E50609"/>
    <w:rsid w:val="00E5394E"/>
    <w:rsid w:val="00E577F8"/>
    <w:rsid w:val="00E6004D"/>
    <w:rsid w:val="00E81978"/>
    <w:rsid w:val="00E92C12"/>
    <w:rsid w:val="00EF2CDA"/>
    <w:rsid w:val="00F22CED"/>
    <w:rsid w:val="00F379B7"/>
    <w:rsid w:val="00F50454"/>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AFBEF5"/>
  <w15:chartTrackingRefBased/>
  <w15:docId w15:val="{21DA2861-9DC9-42C7-A4A7-163E1133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paragraph">
    <w:name w:val="paragraph"/>
    <w:basedOn w:val="Normal"/>
    <w:rsid w:val="00383FD2"/>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normaltextrun">
    <w:name w:val="normaltextrun"/>
    <w:basedOn w:val="DefaultParagraphFont"/>
    <w:rsid w:val="00383FD2"/>
  </w:style>
  <w:style w:type="character" w:customStyle="1" w:styleId="eop">
    <w:name w:val="eop"/>
    <w:basedOn w:val="DefaultParagraphFont"/>
    <w:rsid w:val="00383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77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51666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6898497">
      <w:bodyDiv w:val="1"/>
      <w:marLeft w:val="0"/>
      <w:marRight w:val="0"/>
      <w:marTop w:val="0"/>
      <w:marBottom w:val="0"/>
      <w:divBdr>
        <w:top w:val="none" w:sz="0" w:space="0" w:color="auto"/>
        <w:left w:val="none" w:sz="0" w:space="0" w:color="auto"/>
        <w:bottom w:val="none" w:sz="0" w:space="0" w:color="auto"/>
        <w:right w:val="none" w:sz="0" w:space="0" w:color="auto"/>
      </w:divBdr>
    </w:div>
    <w:div w:id="772475822">
      <w:bodyDiv w:val="1"/>
      <w:marLeft w:val="0"/>
      <w:marRight w:val="0"/>
      <w:marTop w:val="0"/>
      <w:marBottom w:val="0"/>
      <w:divBdr>
        <w:top w:val="none" w:sz="0" w:space="0" w:color="auto"/>
        <w:left w:val="none" w:sz="0" w:space="0" w:color="auto"/>
        <w:bottom w:val="none" w:sz="0" w:space="0" w:color="auto"/>
        <w:right w:val="none" w:sz="0" w:space="0" w:color="auto"/>
      </w:divBdr>
    </w:div>
    <w:div w:id="80990392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0531634">
      <w:bodyDiv w:val="1"/>
      <w:marLeft w:val="0"/>
      <w:marRight w:val="0"/>
      <w:marTop w:val="0"/>
      <w:marBottom w:val="0"/>
      <w:divBdr>
        <w:top w:val="none" w:sz="0" w:space="0" w:color="auto"/>
        <w:left w:val="none" w:sz="0" w:space="0" w:color="auto"/>
        <w:bottom w:val="none" w:sz="0" w:space="0" w:color="auto"/>
        <w:right w:val="none" w:sz="0" w:space="0" w:color="auto"/>
      </w:divBdr>
    </w:div>
    <w:div w:id="18918465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82219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569355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11C741C205466F84F683A0396F0C9A"/>
        <w:category>
          <w:name w:val="General"/>
          <w:gallery w:val="placeholder"/>
        </w:category>
        <w:types>
          <w:type w:val="bbPlcHdr"/>
        </w:types>
        <w:behaviors>
          <w:behavior w:val="content"/>
        </w:behaviors>
        <w:guid w:val="{B1867F43-E9C6-4C93-9BB2-584B1F02DE62}"/>
      </w:docPartPr>
      <w:docPartBody>
        <w:p w:rsidR="00DC76E0" w:rsidRDefault="00000000">
          <w:pPr>
            <w:pStyle w:val="0511C741C205466F84F683A0396F0C9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1A"/>
    <w:rsid w:val="008B1E1A"/>
    <w:rsid w:val="00B40E53"/>
    <w:rsid w:val="00DC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0511C741C205466F84F683A0396F0C9A">
    <w:name w:val="0511C741C205466F84F683A0396F0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SharkOS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28</TotalTime>
  <Pages>9</Pages>
  <Words>884</Words>
  <Characters>5250</Characters>
  <Application>Microsoft Office Word</Application>
  <DocSecurity>0</DocSecurity>
  <Lines>144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Samuel Torres</cp:lastModifiedBy>
  <cp:revision>15</cp:revision>
  <dcterms:created xsi:type="dcterms:W3CDTF">2023-10-23T23:37:00Z</dcterms:created>
  <dcterms:modified xsi:type="dcterms:W3CDTF">2023-10-24T00:09:00Z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6842292b-3a17-4ce5-89ef-ce468fec2ae9</vt:lpwstr>
  </property>
</Properties>
</file>